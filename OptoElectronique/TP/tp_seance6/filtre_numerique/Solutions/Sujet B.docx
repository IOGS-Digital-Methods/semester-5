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A0" w:rsidRPr="005A086A" w:rsidRDefault="005A086A">
      <w:pPr>
        <w:rPr>
          <w:b/>
        </w:rPr>
      </w:pPr>
      <w:bookmarkStart w:id="0" w:name="_GoBack"/>
      <w:bookmarkEnd w:id="0"/>
      <w:r w:rsidRPr="005A086A">
        <w:rPr>
          <w:b/>
        </w:rPr>
        <w:t xml:space="preserve">Sujet B – Julien VILLEMEJANE – </w:t>
      </w:r>
      <w:proofErr w:type="spellStart"/>
      <w:r w:rsidRPr="005A086A">
        <w:rPr>
          <w:b/>
        </w:rPr>
        <w:t>CC_Centrale</w:t>
      </w:r>
      <w:proofErr w:type="spellEnd"/>
      <w:r w:rsidRPr="005A086A">
        <w:rPr>
          <w:b/>
        </w:rPr>
        <w:t xml:space="preserve"> 2017</w:t>
      </w:r>
    </w:p>
    <w:p w:rsidR="005A086A" w:rsidRPr="00FB60E0" w:rsidRDefault="00FB60E0">
      <w:pPr>
        <w:rPr>
          <w:b/>
        </w:rPr>
      </w:pPr>
      <w:r w:rsidRPr="00FB60E0">
        <w:rPr>
          <w:b/>
        </w:rPr>
        <w:t>PARTIE 1</w:t>
      </w:r>
    </w:p>
    <w:p w:rsidR="005A086A" w:rsidRDefault="005A086A">
      <w:r w:rsidRPr="008C2843">
        <w:rPr>
          <w:b/>
        </w:rPr>
        <w:t>Manip 1</w:t>
      </w:r>
      <w:r>
        <w:t xml:space="preserve"> – Alim OK</w:t>
      </w:r>
    </w:p>
    <w:p w:rsidR="005A086A" w:rsidRDefault="005A086A">
      <w:r w:rsidRPr="008C2843">
        <w:rPr>
          <w:b/>
        </w:rPr>
        <w:t>Manip 2</w:t>
      </w:r>
      <w:r>
        <w:t xml:space="preserve"> – Signal sinus f0 = 500 Hz – </w:t>
      </w:r>
      <w:proofErr w:type="spellStart"/>
      <w:r>
        <w:t>Vmoy</w:t>
      </w:r>
      <w:proofErr w:type="spellEnd"/>
      <w:r>
        <w:t xml:space="preserve"> = 2.5 V – Amplitude 1V</w:t>
      </w:r>
    </w:p>
    <w:p w:rsidR="005A086A" w:rsidRDefault="005A086A">
      <w:r>
        <w:rPr>
          <w:noProof/>
          <w:lang w:eastAsia="fr-FR"/>
        </w:rPr>
        <w:drawing>
          <wp:inline distT="0" distB="0" distL="0" distR="0" wp14:anchorId="1116D095" wp14:editId="2CE4A07C">
            <wp:extent cx="5760720" cy="336787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6A" w:rsidRDefault="005A086A">
      <w:r w:rsidRPr="008C2843">
        <w:rPr>
          <w:b/>
        </w:rPr>
        <w:t>Manip 3</w:t>
      </w:r>
      <w:r>
        <w:t xml:space="preserve"> – Suiveur</w:t>
      </w:r>
    </w:p>
    <w:p w:rsidR="005A086A" w:rsidRDefault="00C52B5A">
      <w:r>
        <w:rPr>
          <w:noProof/>
          <w:lang w:eastAsia="fr-FR"/>
        </w:rPr>
        <w:drawing>
          <wp:inline distT="0" distB="0" distL="0" distR="0" wp14:anchorId="05096E82" wp14:editId="4421A511">
            <wp:extent cx="5760720" cy="3350110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5A" w:rsidRDefault="00C52B5A">
      <w:r>
        <w:t>En zoomant, on peut obtenir la période d’échantillonnage : Te = 200 us</w:t>
      </w:r>
    </w:p>
    <w:p w:rsidR="00C52B5A" w:rsidRDefault="00C52B5A">
      <w:r>
        <w:rPr>
          <w:noProof/>
          <w:lang w:eastAsia="fr-FR"/>
        </w:rPr>
        <w:lastRenderedPageBreak/>
        <w:drawing>
          <wp:inline distT="0" distB="0" distL="0" distR="0" wp14:anchorId="451193E3" wp14:editId="58F884EB">
            <wp:extent cx="5760720" cy="3350110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5A" w:rsidRDefault="00C52B5A">
      <w:r w:rsidRPr="008C2843">
        <w:rPr>
          <w:b/>
        </w:rPr>
        <w:t>Question 1</w:t>
      </w:r>
      <w:r>
        <w:t xml:space="preserve"> – Signal de sortie échantillonné</w:t>
      </w:r>
    </w:p>
    <w:p w:rsidR="008C2843" w:rsidRDefault="008C2843">
      <w:r w:rsidRPr="008C2843">
        <w:rPr>
          <w:b/>
        </w:rPr>
        <w:t>Manip 4</w:t>
      </w:r>
      <w:r>
        <w:t xml:space="preserve"> – Signal à 4.5 kHz</w:t>
      </w:r>
    </w:p>
    <w:p w:rsidR="008C2843" w:rsidRDefault="008C2843">
      <w:r>
        <w:rPr>
          <w:noProof/>
          <w:lang w:eastAsia="fr-FR"/>
        </w:rPr>
        <w:drawing>
          <wp:inline distT="0" distB="0" distL="0" distR="0" wp14:anchorId="27B9A5A4" wp14:editId="6DFC10CE">
            <wp:extent cx="5760720" cy="3350110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3" w:rsidRDefault="008C2843">
      <w:r>
        <w:t>Signal ne respectant pas le critère de Shannon, système non linéaire ici : F(Se) =/= F(Ss)</w:t>
      </w:r>
    </w:p>
    <w:p w:rsidR="008C2843" w:rsidRDefault="008C2843">
      <w:pPr>
        <w:rPr>
          <w:b/>
        </w:rPr>
      </w:pPr>
      <w:r>
        <w:rPr>
          <w:b/>
        </w:rPr>
        <w:br w:type="page"/>
      </w:r>
    </w:p>
    <w:p w:rsidR="008C2843" w:rsidRDefault="008C2843">
      <w:r w:rsidRPr="008C2843">
        <w:rPr>
          <w:b/>
        </w:rPr>
        <w:lastRenderedPageBreak/>
        <w:t>Manip 5</w:t>
      </w:r>
      <w:r>
        <w:t xml:space="preserve"> – </w:t>
      </w:r>
    </w:p>
    <w:p w:rsidR="008C2843" w:rsidRDefault="008C2843">
      <w:r>
        <w:t>MODE SUIVEUR – Balayage en fréquence de 10 Hz à 10 kHz en 200 ms (Voie 1 : entrée, Voie 2 : sortie)</w:t>
      </w:r>
    </w:p>
    <w:p w:rsidR="008C2843" w:rsidRDefault="008C2843">
      <w:r>
        <w:rPr>
          <w:noProof/>
          <w:lang w:eastAsia="fr-FR"/>
        </w:rPr>
        <w:drawing>
          <wp:inline distT="0" distB="0" distL="0" distR="0" wp14:anchorId="645182E0" wp14:editId="057A4D69">
            <wp:extent cx="5760720" cy="3350110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3" w:rsidRDefault="008C2843" w:rsidP="008C2843">
      <w:r>
        <w:t>MODE FILTRAGE – Balayage en fréquence de 10 Hz à 10 kHz en 200 ms (Voie 1 : entrée, Voie 2 : sortie)</w:t>
      </w:r>
    </w:p>
    <w:p w:rsidR="008C2843" w:rsidRDefault="008C2843">
      <w:r>
        <w:rPr>
          <w:noProof/>
          <w:lang w:eastAsia="fr-FR"/>
        </w:rPr>
        <w:drawing>
          <wp:inline distT="0" distB="0" distL="0" distR="0" wp14:anchorId="4BEE57BE" wp14:editId="533E852A">
            <wp:extent cx="5760720" cy="3350110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3" w:rsidRDefault="008C2843">
      <w:r>
        <w:t>Fréquen</w:t>
      </w:r>
      <w:r w:rsidR="001846F9">
        <w:t>ce de coupure aux alentours de 7</w:t>
      </w:r>
      <w:r>
        <w:t>00 Hz</w:t>
      </w:r>
    </w:p>
    <w:p w:rsidR="001846F9" w:rsidRDefault="001846F9"/>
    <w:p w:rsidR="001846F9" w:rsidRDefault="001846F9" w:rsidP="001846F9">
      <w:r>
        <w:rPr>
          <w:b/>
        </w:rPr>
        <w:lastRenderedPageBreak/>
        <w:t>Manip 6</w:t>
      </w:r>
      <w:r>
        <w:t xml:space="preserve"> – Signal carré – f0 = 500 Hz</w:t>
      </w:r>
    </w:p>
    <w:p w:rsidR="001846F9" w:rsidRDefault="001846F9" w:rsidP="001846F9">
      <w:r>
        <w:rPr>
          <w:noProof/>
          <w:lang w:eastAsia="fr-FR"/>
        </w:rPr>
        <w:drawing>
          <wp:inline distT="0" distB="0" distL="0" distR="0" wp14:anchorId="02F58FB2" wp14:editId="3AD9A20D">
            <wp:extent cx="5760720" cy="3350110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9" w:rsidRDefault="001846F9" w:rsidP="001846F9">
      <w:r>
        <w:t>On ne garde que l’harmonique fondamental (à 500 Hz), les autres sont très atténués par le filtre</w:t>
      </w:r>
    </w:p>
    <w:p w:rsidR="001846F9" w:rsidRDefault="001846F9">
      <w:pPr>
        <w:rPr>
          <w:b/>
        </w:rPr>
      </w:pPr>
      <w:r>
        <w:rPr>
          <w:b/>
        </w:rPr>
        <w:br w:type="page"/>
      </w:r>
    </w:p>
    <w:p w:rsidR="001846F9" w:rsidRDefault="001846F9" w:rsidP="001846F9">
      <w:r>
        <w:rPr>
          <w:b/>
        </w:rPr>
        <w:lastRenderedPageBreak/>
        <w:t>Manip 7</w:t>
      </w:r>
      <w:r>
        <w:t xml:space="preserve"> – Signal carré – f0 = 500 Hz – ATTENTION on ne distingue pas vraiment le signal, mais cela permet d’avoir une meilleure résolution sur la FFT</w:t>
      </w:r>
    </w:p>
    <w:p w:rsidR="001846F9" w:rsidRPr="001846F9" w:rsidRDefault="001846F9" w:rsidP="001846F9">
      <w:pPr>
        <w:rPr>
          <w:b/>
          <w:i/>
        </w:rPr>
      </w:pPr>
      <w:r w:rsidRPr="001846F9">
        <w:rPr>
          <w:b/>
          <w:i/>
        </w:rPr>
        <w:t>Signal d’entrée</w:t>
      </w:r>
    </w:p>
    <w:p w:rsidR="001846F9" w:rsidRDefault="001846F9">
      <w:r>
        <w:rPr>
          <w:noProof/>
          <w:lang w:eastAsia="fr-FR"/>
        </w:rPr>
        <w:drawing>
          <wp:inline distT="0" distB="0" distL="0" distR="0" wp14:anchorId="59C23261" wp14:editId="5A34FBFB">
            <wp:extent cx="5760720" cy="3350110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9" w:rsidRDefault="001846F9">
      <w:r>
        <w:t>On retrouve la décomposition de Fourier d’un signal carré</w:t>
      </w:r>
    </w:p>
    <w:p w:rsidR="001846F9" w:rsidRPr="001846F9" w:rsidRDefault="001846F9">
      <w:pPr>
        <w:rPr>
          <w:b/>
          <w:i/>
        </w:rPr>
      </w:pPr>
      <w:r w:rsidRPr="001846F9">
        <w:rPr>
          <w:b/>
          <w:i/>
        </w:rPr>
        <w:t>Signal de sortie</w:t>
      </w:r>
    </w:p>
    <w:p w:rsidR="001846F9" w:rsidRDefault="001846F9">
      <w:r>
        <w:rPr>
          <w:noProof/>
          <w:lang w:eastAsia="fr-FR"/>
        </w:rPr>
        <w:drawing>
          <wp:inline distT="0" distB="0" distL="0" distR="0" wp14:anchorId="01A42E50" wp14:editId="12915409">
            <wp:extent cx="5760720" cy="3350110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9" w:rsidRDefault="001846F9">
      <w:r>
        <w:t>On ne conserve que le pic à 500 Hz</w:t>
      </w:r>
    </w:p>
    <w:p w:rsidR="001846F9" w:rsidRDefault="001846F9">
      <w:r>
        <w:rPr>
          <w:b/>
        </w:rPr>
        <w:lastRenderedPageBreak/>
        <w:t xml:space="preserve">Question 2 </w:t>
      </w:r>
      <w:r>
        <w:t xml:space="preserve">– Le filtre </w:t>
      </w:r>
      <w:proofErr w:type="spellStart"/>
      <w:r>
        <w:t>filtre</w:t>
      </w:r>
      <w:proofErr w:type="spellEnd"/>
      <w:r>
        <w:t> !!!</w:t>
      </w:r>
    </w:p>
    <w:p w:rsidR="001846F9" w:rsidRDefault="001846F9">
      <w:r>
        <w:rPr>
          <w:b/>
        </w:rPr>
        <w:t xml:space="preserve">Manip 8 </w:t>
      </w:r>
      <w:r>
        <w:t>– Réponse indicielle</w:t>
      </w:r>
    </w:p>
    <w:p w:rsidR="001846F9" w:rsidRDefault="00D9505F">
      <w:r>
        <w:rPr>
          <w:noProof/>
          <w:lang w:eastAsia="fr-FR"/>
        </w:rPr>
        <w:drawing>
          <wp:inline distT="0" distB="0" distL="0" distR="0" wp14:anchorId="08B61A99" wp14:editId="4F480AF8">
            <wp:extent cx="5760720" cy="3350110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E0" w:rsidRDefault="00FB60E0">
      <w:r>
        <w:br w:type="page"/>
      </w:r>
    </w:p>
    <w:p w:rsidR="00FB60E0" w:rsidRPr="00FB60E0" w:rsidRDefault="00FB60E0" w:rsidP="00FB60E0">
      <w:pPr>
        <w:rPr>
          <w:b/>
        </w:rPr>
      </w:pPr>
      <w:r>
        <w:rPr>
          <w:b/>
        </w:rPr>
        <w:lastRenderedPageBreak/>
        <w:t>PARTIE 2</w:t>
      </w:r>
    </w:p>
    <w:p w:rsidR="00FB60E0" w:rsidRDefault="00FB60E0" w:rsidP="00FB60E0">
      <w:r>
        <w:rPr>
          <w:b/>
        </w:rPr>
        <w:t xml:space="preserve">Question 3 </w:t>
      </w:r>
      <w:r>
        <w:t xml:space="preserve">– En basse fréquence, les capacités sont des circuits ouverts. La sortie est donc en </w:t>
      </w:r>
      <w:proofErr w:type="spellStart"/>
      <w:r>
        <w:t>rétro-action</w:t>
      </w:r>
      <w:proofErr w:type="spellEnd"/>
      <w:r>
        <w:t xml:space="preserve"> avec l’entrée négative par l’intermédiaire de 2R et Ve peut atteindre Vs (avec une atténuation due aux résistances).</w:t>
      </w:r>
    </w:p>
    <w:p w:rsidR="00FB60E0" w:rsidRDefault="00FB60E0" w:rsidP="00FB60E0">
      <w:r>
        <w:t>En haute fréquence, les capacités sont des circuits fermés. Vs = V-, et V- = V+ = 0 (car régime linéaire)</w:t>
      </w:r>
      <w:r w:rsidR="0064152C">
        <w:t>. Vs = 0</w:t>
      </w:r>
    </w:p>
    <w:p w:rsidR="0064152C" w:rsidRDefault="0064152C" w:rsidP="00FB60E0">
      <w:r>
        <w:t>Filtre passe-bas.</w:t>
      </w:r>
      <w:r w:rsidR="00951B36">
        <w:t xml:space="preserve"> Calcul de </w:t>
      </w:r>
      <w:proofErr w:type="spellStart"/>
      <w:r w:rsidR="00951B36">
        <w:t>wc</w:t>
      </w:r>
      <w:proofErr w:type="spellEnd"/>
      <w:r w:rsidR="00951B36">
        <w:t xml:space="preserve"> = 3700 rad/s -&gt; </w:t>
      </w:r>
      <w:proofErr w:type="spellStart"/>
      <w:r w:rsidR="00951B36">
        <w:t>fc</w:t>
      </w:r>
      <w:proofErr w:type="spellEnd"/>
      <w:r w:rsidR="00951B36">
        <w:t xml:space="preserve"> = 604 Hz</w:t>
      </w:r>
    </w:p>
    <w:p w:rsidR="0064152C" w:rsidRDefault="0064152C" w:rsidP="00FB60E0"/>
    <w:p w:rsidR="0064152C" w:rsidRDefault="0064152C" w:rsidP="0064152C">
      <w:r>
        <w:rPr>
          <w:b/>
        </w:rPr>
        <w:t xml:space="preserve">Manip 9 </w:t>
      </w:r>
      <w:r>
        <w:t xml:space="preserve">– </w:t>
      </w:r>
      <w:r w:rsidR="004236AE">
        <w:t>Montage + test</w:t>
      </w:r>
    </w:p>
    <w:p w:rsidR="004236AE" w:rsidRDefault="004236AE" w:rsidP="0064152C">
      <w:r>
        <w:t xml:space="preserve">Signal </w:t>
      </w:r>
      <w:proofErr w:type="spellStart"/>
      <w:r>
        <w:t>sinusoidal</w:t>
      </w:r>
      <w:proofErr w:type="spellEnd"/>
      <w:r>
        <w:t xml:space="preserve"> en entrée : f0 = 500 Hz, </w:t>
      </w:r>
      <w:proofErr w:type="spellStart"/>
      <w:r>
        <w:t>Vmoy</w:t>
      </w:r>
      <w:proofErr w:type="spellEnd"/>
      <w:r>
        <w:t xml:space="preserve"> = 0 V, Amplitude = 1V</w:t>
      </w:r>
    </w:p>
    <w:p w:rsidR="004236AE" w:rsidRDefault="00951B36" w:rsidP="0064152C">
      <w:r>
        <w:rPr>
          <w:noProof/>
          <w:lang w:eastAsia="fr-FR"/>
        </w:rPr>
        <w:drawing>
          <wp:inline distT="0" distB="0" distL="0" distR="0" wp14:anchorId="670F913A" wp14:editId="129BFD97">
            <wp:extent cx="5760720" cy="3350110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36" w:rsidRDefault="00951B36">
      <w:pPr>
        <w:rPr>
          <w:b/>
        </w:rPr>
      </w:pPr>
      <w:r>
        <w:rPr>
          <w:b/>
        </w:rPr>
        <w:br w:type="page"/>
      </w:r>
    </w:p>
    <w:p w:rsidR="00951B36" w:rsidRDefault="00951B36" w:rsidP="00951B36">
      <w:r>
        <w:rPr>
          <w:b/>
        </w:rPr>
        <w:lastRenderedPageBreak/>
        <w:t xml:space="preserve">Manip 10 </w:t>
      </w:r>
      <w:r>
        <w:t>–</w:t>
      </w:r>
      <w:r w:rsidRPr="00951B36">
        <w:t xml:space="preserve"> </w:t>
      </w:r>
      <w:r>
        <w:t>Balayage en fréquence de 10 Hz à 10 kHz en 200 ms (Voie 1 : entrée, Voie 2 : sortie)</w:t>
      </w:r>
    </w:p>
    <w:p w:rsidR="002B46A0" w:rsidRDefault="00951B36">
      <w:r>
        <w:rPr>
          <w:noProof/>
          <w:lang w:eastAsia="fr-FR"/>
        </w:rPr>
        <w:drawing>
          <wp:inline distT="0" distB="0" distL="0" distR="0" wp14:anchorId="6ED467AC" wp14:editId="5A08ACD3">
            <wp:extent cx="5760720" cy="3350110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36" w:rsidRDefault="00951B36">
      <w:r>
        <w:t>Bande passante mesurée à environ 610 Hz</w:t>
      </w:r>
    </w:p>
    <w:p w:rsidR="00951B36" w:rsidRDefault="00951B36">
      <w:r>
        <w:rPr>
          <w:b/>
        </w:rPr>
        <w:t>Manip 11</w:t>
      </w:r>
      <w:r>
        <w:t xml:space="preserve"> – Signal carré – f0 = 500 Hz</w:t>
      </w:r>
    </w:p>
    <w:p w:rsidR="00951B36" w:rsidRDefault="00951B36" w:rsidP="00951B36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6EF9B951" wp14:editId="7D473F13">
            <wp:extent cx="5760720" cy="3350110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B36">
        <w:rPr>
          <w:b/>
        </w:rPr>
        <w:t xml:space="preserve"> </w:t>
      </w:r>
    </w:p>
    <w:p w:rsidR="00951B36" w:rsidRDefault="00951B36">
      <w:pPr>
        <w:rPr>
          <w:b/>
        </w:rPr>
      </w:pPr>
    </w:p>
    <w:p w:rsidR="00951B36" w:rsidRDefault="00951B36">
      <w:pPr>
        <w:rPr>
          <w:b/>
        </w:rPr>
      </w:pPr>
      <w:r>
        <w:rPr>
          <w:b/>
        </w:rPr>
        <w:br w:type="page"/>
      </w:r>
    </w:p>
    <w:p w:rsidR="00951B36" w:rsidRDefault="00951B36" w:rsidP="00951B36">
      <w:r>
        <w:rPr>
          <w:b/>
        </w:rPr>
        <w:lastRenderedPageBreak/>
        <w:t>Manip12</w:t>
      </w:r>
      <w:r>
        <w:t xml:space="preserve"> – Signal carré – f0 = 500 Hz – ATTENTION on ne distingue pas vraiment le signal, mais cela permet d’avoir une meilleure résolution sur la FFT</w:t>
      </w:r>
    </w:p>
    <w:p w:rsidR="00951B36" w:rsidRPr="001846F9" w:rsidRDefault="00951B36" w:rsidP="00951B36">
      <w:pPr>
        <w:rPr>
          <w:b/>
          <w:i/>
        </w:rPr>
      </w:pPr>
      <w:r w:rsidRPr="001846F9">
        <w:rPr>
          <w:b/>
          <w:i/>
        </w:rPr>
        <w:t>Signal d’entrée</w:t>
      </w:r>
    </w:p>
    <w:p w:rsidR="00951B36" w:rsidRDefault="00951B36" w:rsidP="00951B36">
      <w:r>
        <w:rPr>
          <w:noProof/>
          <w:lang w:eastAsia="fr-FR"/>
        </w:rPr>
        <w:drawing>
          <wp:inline distT="0" distB="0" distL="0" distR="0" wp14:anchorId="40D2F8C4" wp14:editId="4B7B4D0B">
            <wp:extent cx="5760720" cy="3350110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36" w:rsidRDefault="00951B36" w:rsidP="00951B36">
      <w:r>
        <w:t>On retrouve la décomposition de Fourier d’un signal carré</w:t>
      </w:r>
    </w:p>
    <w:p w:rsidR="00951B36" w:rsidRPr="001846F9" w:rsidRDefault="00951B36" w:rsidP="00951B36">
      <w:pPr>
        <w:rPr>
          <w:b/>
          <w:i/>
        </w:rPr>
      </w:pPr>
      <w:r w:rsidRPr="001846F9">
        <w:rPr>
          <w:b/>
          <w:i/>
        </w:rPr>
        <w:t>Signal de sortie</w:t>
      </w:r>
    </w:p>
    <w:p w:rsidR="00951B36" w:rsidRDefault="00951B36" w:rsidP="00951B36">
      <w:r>
        <w:rPr>
          <w:noProof/>
          <w:lang w:eastAsia="fr-FR"/>
        </w:rPr>
        <w:drawing>
          <wp:inline distT="0" distB="0" distL="0" distR="0" wp14:anchorId="21539B31" wp14:editId="7DBBDF5D">
            <wp:extent cx="5760720" cy="3350110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36" w:rsidRPr="001846F9" w:rsidRDefault="00951B36">
      <w:r>
        <w:t>On ne conserve que le pic à 500 Hz</w:t>
      </w:r>
    </w:p>
    <w:sectPr w:rsidR="00951B36" w:rsidRPr="00184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6A"/>
    <w:rsid w:val="001846F9"/>
    <w:rsid w:val="002B3859"/>
    <w:rsid w:val="002B46A0"/>
    <w:rsid w:val="004236AE"/>
    <w:rsid w:val="005A086A"/>
    <w:rsid w:val="0064152C"/>
    <w:rsid w:val="00834915"/>
    <w:rsid w:val="008C2843"/>
    <w:rsid w:val="00951B36"/>
    <w:rsid w:val="009B3060"/>
    <w:rsid w:val="00C52B5A"/>
    <w:rsid w:val="00D9505F"/>
    <w:rsid w:val="00FB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C18899E2.dotm</Template>
  <TotalTime>97</TotalTime>
  <Pages>9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concours01</dc:creator>
  <cp:lastModifiedBy>concours01</cp:lastModifiedBy>
  <cp:revision>5</cp:revision>
  <cp:lastPrinted>2017-06-13T07:45:00Z</cp:lastPrinted>
  <dcterms:created xsi:type="dcterms:W3CDTF">2017-06-13T06:08:00Z</dcterms:created>
  <dcterms:modified xsi:type="dcterms:W3CDTF">2017-06-13T07:45:00Z</dcterms:modified>
</cp:coreProperties>
</file>